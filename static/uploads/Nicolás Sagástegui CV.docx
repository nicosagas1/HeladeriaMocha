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32E73D50" w14:textId="77777777" w:rsidTr="006E418C">
        <w:trPr>
          <w:trHeight w:val="4110"/>
        </w:trPr>
        <w:tc>
          <w:tcPr>
            <w:tcW w:w="3600" w:type="dxa"/>
            <w:vAlign w:val="bottom"/>
          </w:tcPr>
          <w:p w14:paraId="6DE1A339" w14:textId="0D950F6A" w:rsidR="001B2ABD" w:rsidRPr="006E418C" w:rsidRDefault="002A221F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bookmarkStart w:id="0" w:name="_Hlk179037583"/>
            <w:r>
              <w:rPr>
                <w:noProof/>
                <w:lang w:bidi="es-ES"/>
              </w:rPr>
              <w:t xml:space="preserve"> </w:t>
            </w:r>
            <w:r w:rsidR="00C239E3">
              <w:rPr>
                <w:noProof/>
                <w:lang w:bidi="es-ES"/>
              </w:rPr>
              <w:drawing>
                <wp:inline distT="0" distB="0" distL="0" distR="0" wp14:anchorId="69697628" wp14:editId="51FDB852">
                  <wp:extent cx="2044700" cy="2411095"/>
                  <wp:effectExtent l="0" t="0" r="0" b="8255"/>
                  <wp:docPr id="19230470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602722" name="Imagen 32460272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3FC4E9" w14:textId="77777777" w:rsidR="001B2ABD" w:rsidRPr="006E418C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1D71D438" w14:textId="68E0D0B1" w:rsidR="001B2ABD" w:rsidRPr="006E418C" w:rsidRDefault="00E17CC2" w:rsidP="006C1D9D">
            <w:pPr>
              <w:pStyle w:val="Ttulo"/>
              <w:rPr>
                <w:noProof/>
                <w:sz w:val="94"/>
                <w:szCs w:val="94"/>
              </w:rPr>
            </w:pPr>
            <w:r>
              <w:rPr>
                <w:noProof/>
                <w:sz w:val="94"/>
                <w:szCs w:val="94"/>
                <w:lang w:bidi="es-ES"/>
              </w:rPr>
              <w:t>Nicolás</w:t>
            </w:r>
            <w:r w:rsidR="00385167" w:rsidRPr="006E418C">
              <w:rPr>
                <w:noProof/>
                <w:sz w:val="94"/>
                <w:szCs w:val="94"/>
                <w:lang w:bidi="es-ES"/>
              </w:rPr>
              <w:t xml:space="preserve"> </w:t>
            </w:r>
            <w:r>
              <w:rPr>
                <w:noProof/>
                <w:sz w:val="94"/>
                <w:szCs w:val="94"/>
                <w:lang w:bidi="es-ES"/>
              </w:rPr>
              <w:t>Sagástegu</w:t>
            </w:r>
            <w:r w:rsidR="00864145">
              <w:rPr>
                <w:noProof/>
                <w:sz w:val="94"/>
                <w:szCs w:val="94"/>
                <w:lang w:bidi="es-ES"/>
              </w:rPr>
              <w:t>i</w:t>
            </w:r>
          </w:p>
        </w:tc>
      </w:tr>
      <w:tr w:rsidR="001B2ABD" w:rsidRPr="006E418C" w14:paraId="4258E0C1" w14:textId="77777777" w:rsidTr="001B2ABD">
        <w:tc>
          <w:tcPr>
            <w:tcW w:w="3600" w:type="dxa"/>
          </w:tcPr>
          <w:p w14:paraId="1C6C01D0" w14:textId="77777777" w:rsidR="00C239E3" w:rsidRPr="009657F4" w:rsidRDefault="00C239E3" w:rsidP="000D5761">
            <w:pPr>
              <w:pStyle w:val="Sinespaciado"/>
              <w:rPr>
                <w:rFonts w:asciiTheme="majorHAnsi" w:eastAsiaTheme="majorEastAsia" w:hAnsiTheme="majorHAnsi" w:cstheme="majorBidi"/>
                <w:b/>
                <w:caps/>
                <w:noProof/>
                <w:color w:val="FFFFFF" w:themeColor="background1"/>
                <w:sz w:val="22"/>
                <w:szCs w:val="24"/>
                <w:lang w:bidi="es-ES"/>
              </w:rPr>
            </w:pPr>
          </w:p>
          <w:p w14:paraId="547F342F" w14:textId="2567DBE7" w:rsidR="000D5761" w:rsidRPr="005C5487" w:rsidRDefault="000D5761" w:rsidP="000D5761">
            <w:pPr>
              <w:pStyle w:val="Sinespaciado"/>
              <w:rPr>
                <w:rFonts w:asciiTheme="majorHAnsi" w:eastAsiaTheme="majorEastAsia" w:hAnsiTheme="majorHAnsi" w:cstheme="majorBidi"/>
                <w:b/>
                <w:caps/>
                <w:noProof/>
                <w:color w:val="000000" w:themeColor="text1"/>
                <w:sz w:val="22"/>
                <w:szCs w:val="24"/>
                <w:lang w:bidi="es-ES"/>
              </w:rPr>
            </w:pPr>
            <w:r w:rsidRPr="005C5487">
              <w:rPr>
                <w:rFonts w:asciiTheme="majorHAnsi" w:eastAsiaTheme="majorEastAsia" w:hAnsiTheme="majorHAnsi" w:cstheme="majorBidi"/>
                <w:b/>
                <w:caps/>
                <w:noProof/>
                <w:color w:val="000000" w:themeColor="text1"/>
                <w:sz w:val="22"/>
                <w:szCs w:val="24"/>
                <w:lang w:bidi="es-ES"/>
              </w:rPr>
              <w:t>PERFIL</w:t>
            </w:r>
          </w:p>
          <w:p w14:paraId="6DF07B30" w14:textId="4ED5F924" w:rsidR="000D5761" w:rsidRPr="005C5487" w:rsidRDefault="000D5761" w:rsidP="000D5761">
            <w:pPr>
              <w:pStyle w:val="Sinespaciado"/>
              <w:rPr>
                <w:rFonts w:asciiTheme="majorHAnsi" w:eastAsiaTheme="majorEastAsia" w:hAnsiTheme="majorHAnsi" w:cstheme="majorBidi"/>
                <w:b/>
                <w:caps/>
                <w:noProof/>
                <w:color w:val="000000" w:themeColor="text1"/>
                <w:sz w:val="22"/>
                <w:szCs w:val="24"/>
                <w:lang w:bidi="es-ES"/>
              </w:rPr>
            </w:pPr>
          </w:p>
          <w:p w14:paraId="4BD21848" w14:textId="77777777" w:rsidR="000D5761" w:rsidRPr="005C5487" w:rsidRDefault="000D5761" w:rsidP="000D5761">
            <w:pPr>
              <w:pStyle w:val="Sinespaciado"/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Considero tener un carácter cordial y agradable siempre.</w:t>
            </w:r>
          </w:p>
          <w:p w14:paraId="59D56FA4" w14:textId="41903979" w:rsidR="000D5761" w:rsidRPr="005C5487" w:rsidRDefault="000D5761" w:rsidP="000D5761">
            <w:pPr>
              <w:pStyle w:val="Sinespaciado"/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Con gran capacidad de resolución, proactivo, eficiente y eficáz logrando los objetivos propuestos en menor tiempo.</w:t>
            </w:r>
          </w:p>
          <w:p w14:paraId="514B9115" w14:textId="09FC8C91" w:rsidR="00036450" w:rsidRPr="005C5487" w:rsidRDefault="000D5761" w:rsidP="000D5761">
            <w:pPr>
              <w:pStyle w:val="Sinespaciado"/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 xml:space="preserve">Soy compañero y me agrada el buen ambiente laboral propiciando  todo lo que </w:t>
            </w:r>
            <w:r w:rsidR="008A3FAC" w:rsidRPr="005C5487">
              <w:rPr>
                <w:noProof/>
                <w:color w:val="000000" w:themeColor="text1"/>
                <w:lang w:bidi="es-ES"/>
              </w:rPr>
              <w:t>este en mi alcance para lograrlo</w:t>
            </w:r>
            <w:r w:rsidR="005937CF" w:rsidRPr="005C5487">
              <w:rPr>
                <w:noProof/>
                <w:color w:val="000000" w:themeColor="text1"/>
                <w:lang w:bidi="es-ES"/>
              </w:rPr>
              <w:t>.</w:t>
            </w:r>
          </w:p>
          <w:sdt>
            <w:sdtPr>
              <w:rPr>
                <w:noProof/>
                <w:color w:val="000000" w:themeColor="text1"/>
              </w:rPr>
              <w:id w:val="-1954003311"/>
              <w:placeholder>
                <w:docPart w:val="F8C1FF87923B44278331317969A0DB7E"/>
              </w:placeholder>
              <w:temporary/>
              <w:showingPlcHdr/>
              <w15:appearance w15:val="hidden"/>
            </w:sdtPr>
            <w:sdtContent>
              <w:p w14:paraId="5B09C199" w14:textId="77777777" w:rsidR="00036450" w:rsidRPr="005C5487" w:rsidRDefault="00CB0055" w:rsidP="00CB0055">
                <w:pPr>
                  <w:pStyle w:val="Ttulo3"/>
                  <w:rPr>
                    <w:noProof/>
                    <w:color w:val="000000" w:themeColor="text1"/>
                  </w:rPr>
                </w:pPr>
                <w:r w:rsidRPr="005C5487">
                  <w:rPr>
                    <w:noProof/>
                    <w:color w:val="000000" w:themeColor="text1"/>
                    <w:lang w:bidi="es-ES"/>
                  </w:rPr>
                  <w:t>Contacto</w:t>
                </w:r>
              </w:p>
            </w:sdtContent>
          </w:sdt>
          <w:p w14:paraId="51EB442F" w14:textId="3DECE7B3" w:rsidR="008A3FAC" w:rsidRPr="005C5487" w:rsidRDefault="00761724" w:rsidP="004D3011">
            <w:pPr>
              <w:rPr>
                <w:noProof/>
                <w:color w:val="000000" w:themeColor="text1"/>
              </w:rPr>
            </w:pPr>
            <w:r w:rsidRPr="005C548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color w:val="000000" w:themeColor="text1"/>
              </w:rPr>
              <mc:AlternateContent>
                <mc:Choice Requires="w16se">
                  <w16se:symEx w16se:font="Segoe UI Emoji" w16se:char="1F3E1"/>
                </mc:Choice>
                <mc:Fallback>
                  <w:t>🏡</w:t>
                </mc:Fallback>
              </mc:AlternateContent>
            </w:r>
            <w:r w:rsidR="00A14C69" w:rsidRPr="005C5487">
              <w:rPr>
                <w:noProof/>
                <w:color w:val="000000" w:themeColor="text1"/>
              </w:rPr>
              <w:t xml:space="preserve"> </w:t>
            </w:r>
            <w:r w:rsidR="008A3FAC" w:rsidRPr="005C5487">
              <w:rPr>
                <w:noProof/>
                <w:color w:val="000000" w:themeColor="text1"/>
              </w:rPr>
              <w:t>Lynch 3835, Nueva Pompeya -Caba.</w:t>
            </w:r>
          </w:p>
          <w:p w14:paraId="26953F01" w14:textId="77777777" w:rsidR="008A3FAC" w:rsidRPr="005C5487" w:rsidRDefault="008A3FAC" w:rsidP="004D3011">
            <w:pPr>
              <w:rPr>
                <w:noProof/>
                <w:color w:val="000000" w:themeColor="text1"/>
              </w:rPr>
            </w:pPr>
          </w:p>
          <w:p w14:paraId="0508E023" w14:textId="216AC9AE" w:rsidR="003E07FA" w:rsidRPr="005C5487" w:rsidRDefault="008A5923" w:rsidP="004D3011">
            <w:pPr>
              <w:rPr>
                <w:noProof/>
                <w:color w:val="000000" w:themeColor="text1"/>
              </w:rPr>
            </w:pPr>
            <w:r w:rsidRPr="005C548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  <w:color w:val="000000" w:themeColor="text1"/>
              </w:rPr>
              <mc:AlternateContent>
                <mc:Choice Requires="w16se">
                  <w16se:symEx w16se:font="Segoe UI Emoji" w16se:char="1F4F1"/>
                </mc:Choice>
                <mc:Fallback>
                  <w:t>📱</w:t>
                </mc:Fallback>
              </mc:AlternateContent>
            </w:r>
            <w:r w:rsidRPr="005C5487">
              <w:rPr>
                <w:color w:val="000000" w:themeColor="text1"/>
              </w:rPr>
              <w:t>+54 9 11 4673-7100</w:t>
            </w:r>
          </w:p>
          <w:p w14:paraId="3A0E284B" w14:textId="77777777" w:rsidR="003E07FA" w:rsidRPr="005C5487" w:rsidRDefault="003E07FA" w:rsidP="004D3011">
            <w:pPr>
              <w:rPr>
                <w:noProof/>
                <w:color w:val="000000" w:themeColor="text1"/>
              </w:rPr>
            </w:pPr>
          </w:p>
          <w:p w14:paraId="39F44D9F" w14:textId="24B7E585" w:rsidR="00036450" w:rsidRPr="005C5487" w:rsidRDefault="008A5923" w:rsidP="004D3011">
            <w:pPr>
              <w:rPr>
                <w:noProof/>
                <w:color w:val="000000" w:themeColor="text1"/>
              </w:rPr>
            </w:pPr>
            <w:r w:rsidRPr="005C5487">
              <w:rPr>
                <w:rFonts w:ascii="Segoe UI Symbol" w:hAnsi="Segoe UI Symbol" w:cs="Segoe UI Symbol"/>
                <w:noProof/>
                <w:color w:val="000000" w:themeColor="text1"/>
              </w:rPr>
              <w:t>✉</w:t>
            </w:r>
            <w:r w:rsidR="00A14C69" w:rsidRPr="005C5487">
              <w:rPr>
                <w:rFonts w:ascii="Segoe UI Symbol" w:hAnsi="Segoe UI Symbol" w:cs="Segoe UI Symbol"/>
                <w:noProof/>
                <w:color w:val="000000" w:themeColor="text1"/>
              </w:rPr>
              <w:t xml:space="preserve"> </w:t>
            </w:r>
            <w:r w:rsidR="00CB4C49" w:rsidRPr="005C5487">
              <w:rPr>
                <w:rFonts w:ascii="Segoe UI Symbol" w:hAnsi="Segoe UI Symbol" w:cs="Segoe UI Symbol"/>
                <w:noProof/>
                <w:color w:val="000000" w:themeColor="text1"/>
              </w:rPr>
              <w:t>sagastrabajonicolas@gmail.com</w:t>
            </w:r>
          </w:p>
          <w:p w14:paraId="15CBBE2A" w14:textId="77777777" w:rsidR="005D6A44" w:rsidRPr="005C5487" w:rsidRDefault="005D6A44" w:rsidP="004D3011">
            <w:pPr>
              <w:rPr>
                <w:rStyle w:val="Hipervnculo"/>
                <w:noProof/>
                <w:color w:val="000000" w:themeColor="text1"/>
                <w:u w:val="none"/>
              </w:rPr>
            </w:pPr>
          </w:p>
          <w:p w14:paraId="6C528F39" w14:textId="29F1E308" w:rsidR="004D3011" w:rsidRPr="005C5487" w:rsidRDefault="007B09E4" w:rsidP="00C039FE">
            <w:pPr>
              <w:pStyle w:val="Ttulo3"/>
              <w:rPr>
                <w:noProof/>
                <w:color w:val="000000" w:themeColor="text1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hablidades tecnicas</w:t>
            </w:r>
          </w:p>
          <w:p w14:paraId="61EF844F" w14:textId="3D9031E4" w:rsidR="007B09E4" w:rsidRPr="005C5487" w:rsidRDefault="007B09E4" w:rsidP="007B09E4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Lenguajes de Programación: Python, Java, JavaScript, C++</w:t>
            </w:r>
            <w:r w:rsidR="001430D6" w:rsidRPr="005C5487">
              <w:rPr>
                <w:noProof/>
                <w:color w:val="000000" w:themeColor="text1"/>
                <w:lang w:bidi="es-ES"/>
              </w:rPr>
              <w:t>, C#,</w:t>
            </w:r>
          </w:p>
          <w:p w14:paraId="3CB3AE6E" w14:textId="27529D10" w:rsidR="007B09E4" w:rsidRPr="005C5487" w:rsidRDefault="007B09E4" w:rsidP="007B09E4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sFrameworks y Librerías: React, Django, Node.js, Angular</w:t>
            </w:r>
          </w:p>
          <w:p w14:paraId="543782BC" w14:textId="77777777" w:rsidR="007B09E4" w:rsidRPr="005C5487" w:rsidRDefault="007B09E4" w:rsidP="007B09E4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Bases de Datos: MySQL, PostgreSQL, MongoDB</w:t>
            </w:r>
          </w:p>
          <w:p w14:paraId="364D5BF8" w14:textId="69F85A22" w:rsidR="004D3011" w:rsidRPr="005C5487" w:rsidRDefault="007B09E4" w:rsidP="007B09E4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Herramientas y Tecnologías: Git, Docker, AWS, Linux</w:t>
            </w:r>
            <w:r w:rsidR="006C1D9D" w:rsidRPr="005C5487">
              <w:rPr>
                <w:noProof/>
                <w:color w:val="000000" w:themeColor="text1"/>
                <w:lang w:bidi="es-ES"/>
              </w:rPr>
              <w:t>Surf</w:t>
            </w:r>
            <w:r w:rsidR="00A14C69" w:rsidRPr="005C5487">
              <w:rPr>
                <w:noProof/>
                <w:color w:val="000000" w:themeColor="text1"/>
                <w:lang w:bidi="es-ES"/>
              </w:rPr>
              <w:t>.</w:t>
            </w:r>
          </w:p>
          <w:p w14:paraId="3BCADDC9" w14:textId="77777777" w:rsidR="007B09E4" w:rsidRPr="005C5487" w:rsidRDefault="007B09E4" w:rsidP="007B09E4">
            <w:pPr>
              <w:rPr>
                <w:noProof/>
                <w:color w:val="000000" w:themeColor="text1"/>
                <w:lang w:bidi="es-ES"/>
              </w:rPr>
            </w:pPr>
          </w:p>
          <w:p w14:paraId="506A88A4" w14:textId="77777777" w:rsidR="00923CDF" w:rsidRPr="005C5487" w:rsidRDefault="00923CDF" w:rsidP="00923CDF">
            <w:pPr>
              <w:pStyle w:val="Ttulo3"/>
              <w:rPr>
                <w:noProof/>
                <w:color w:val="000000" w:themeColor="text1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nivel de competencia</w:t>
            </w:r>
          </w:p>
          <w:p w14:paraId="2208E022" w14:textId="77777777" w:rsidR="00923CDF" w:rsidRPr="005C5487" w:rsidRDefault="00923CDF" w:rsidP="00923CDF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Python: Avanzado.</w:t>
            </w:r>
          </w:p>
          <w:p w14:paraId="498B490D" w14:textId="77777777" w:rsidR="00923CDF" w:rsidRPr="005C5487" w:rsidRDefault="00923CDF" w:rsidP="00923CDF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JavaScript: Intermedio.</w:t>
            </w:r>
          </w:p>
          <w:p w14:paraId="7F7E433F" w14:textId="77777777" w:rsidR="00923CDF" w:rsidRPr="005C5487" w:rsidRDefault="00923CDF" w:rsidP="00923CDF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SQL: Avanzado.</w:t>
            </w:r>
          </w:p>
          <w:p w14:paraId="29E6CBB0" w14:textId="77777777" w:rsidR="00923CDF" w:rsidRPr="005C5487" w:rsidRDefault="00923CDF" w:rsidP="00923CDF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Java: Intermedio.</w:t>
            </w:r>
          </w:p>
          <w:p w14:paraId="1620E5E6" w14:textId="77777777" w:rsidR="00923CDF" w:rsidRPr="005C5487" w:rsidRDefault="00923CDF" w:rsidP="00923CDF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HTML: Avanzado.</w:t>
            </w:r>
          </w:p>
          <w:p w14:paraId="07205C8F" w14:textId="77777777" w:rsidR="00923CDF" w:rsidRPr="005C5487" w:rsidRDefault="00923CDF" w:rsidP="00923CDF">
            <w:pPr>
              <w:rPr>
                <w:noProof/>
                <w:color w:val="000000" w:themeColor="text1"/>
                <w:lang w:bidi="es-ES"/>
              </w:rPr>
            </w:pPr>
            <w:r w:rsidRPr="005C5487">
              <w:rPr>
                <w:noProof/>
                <w:color w:val="000000" w:themeColor="text1"/>
                <w:lang w:bidi="es-ES"/>
              </w:rPr>
              <w:t>CSS: Avanzado.</w:t>
            </w:r>
          </w:p>
          <w:p w14:paraId="4AD323EB" w14:textId="6AA2D7BB" w:rsidR="006C1D9D" w:rsidRPr="009657F4" w:rsidRDefault="006C1D9D" w:rsidP="004D3011">
            <w:pPr>
              <w:rPr>
                <w:noProof/>
                <w:color w:val="FFFFFF" w:themeColor="background1"/>
              </w:rPr>
            </w:pPr>
          </w:p>
        </w:tc>
        <w:tc>
          <w:tcPr>
            <w:tcW w:w="720" w:type="dxa"/>
          </w:tcPr>
          <w:p w14:paraId="2115CA89" w14:textId="77777777" w:rsidR="001B2ABD" w:rsidRPr="006E418C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-1447144958"/>
              <w:placeholder>
                <w:docPart w:val="36CF6BB6A6204E609786354FBAA36863"/>
              </w:placeholder>
              <w:temporary/>
              <w:showingPlcHdr/>
              <w15:appearance w15:val="hidden"/>
            </w:sdtPr>
            <w:sdtContent>
              <w:p w14:paraId="77837E72" w14:textId="77777777" w:rsidR="000041C4" w:rsidRPr="006E418C" w:rsidRDefault="000041C4" w:rsidP="000041C4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0A96DDF1" w14:textId="1BC4C34D" w:rsidR="000041C4" w:rsidRPr="006E418C" w:rsidRDefault="000041C4" w:rsidP="000041C4">
            <w:pPr>
              <w:pStyle w:val="Ttulo4"/>
              <w:rPr>
                <w:noProof/>
              </w:rPr>
            </w:pPr>
            <w:r w:rsidRPr="006E418C">
              <w:rPr>
                <w:noProof/>
                <w:lang w:bidi="es-ES"/>
              </w:rPr>
              <w:t xml:space="preserve">Instituto </w:t>
            </w:r>
            <w:r w:rsidR="00E17CC2">
              <w:rPr>
                <w:noProof/>
                <w:lang w:bidi="es-ES"/>
              </w:rPr>
              <w:t>O.R.T – Belgrano - Caba</w:t>
            </w:r>
          </w:p>
          <w:p w14:paraId="58CD2A36" w14:textId="14E1940F" w:rsidR="000041C4" w:rsidRPr="006E418C" w:rsidRDefault="00E17CC2" w:rsidP="000041C4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Marzo</w:t>
            </w:r>
            <w:r w:rsidR="000041C4" w:rsidRPr="006E418C">
              <w:rPr>
                <w:noProof/>
                <w:lang w:bidi="es-ES"/>
              </w:rPr>
              <w:t xml:space="preserve"> de 20</w:t>
            </w:r>
            <w:r>
              <w:rPr>
                <w:noProof/>
                <w:lang w:bidi="es-ES"/>
              </w:rPr>
              <w:t>21 – altualmente cursando 2 año.</w:t>
            </w:r>
          </w:p>
          <w:p w14:paraId="51D93448" w14:textId="6F80E758" w:rsidR="000041C4" w:rsidRDefault="00E17CC2" w:rsidP="000041C4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Analista de sistemas.</w:t>
            </w:r>
          </w:p>
          <w:p w14:paraId="4E39C869" w14:textId="77777777" w:rsidR="00C239E3" w:rsidRDefault="00C239E3" w:rsidP="000041C4">
            <w:pPr>
              <w:rPr>
                <w:noProof/>
                <w:lang w:bidi="es-ES"/>
              </w:rPr>
            </w:pPr>
          </w:p>
          <w:p w14:paraId="1CEF549D" w14:textId="797D7611" w:rsidR="00E17CC2" w:rsidRDefault="00E17CC2" w:rsidP="000041C4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Logros:</w:t>
            </w:r>
          </w:p>
          <w:p w14:paraId="7D4E359E" w14:textId="1E5068D5" w:rsidR="005B674F" w:rsidRDefault="00E17CC2" w:rsidP="005B674F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Proyecto 1:</w:t>
            </w:r>
            <w:r w:rsidR="007B04FE">
              <w:rPr>
                <w:noProof/>
                <w:lang w:bidi="es-ES"/>
              </w:rPr>
              <w:t xml:space="preserve"> Página de Video Juegos.</w:t>
            </w:r>
            <w:r>
              <w:rPr>
                <w:noProof/>
                <w:lang w:bidi="es-ES"/>
              </w:rPr>
              <w:br/>
              <w:t>Programas:</w:t>
            </w:r>
            <w:r w:rsidR="00106333">
              <w:rPr>
                <w:noProof/>
                <w:lang w:bidi="es-ES"/>
              </w:rPr>
              <w:t xml:space="preserve"> HTML, JavaScript, CSS, PHP, SQL</w:t>
            </w:r>
            <w:r w:rsidR="00281209">
              <w:rPr>
                <w:noProof/>
                <w:lang w:bidi="es-ES"/>
              </w:rPr>
              <w:t>.</w:t>
            </w:r>
          </w:p>
          <w:p w14:paraId="17843310" w14:textId="77777777" w:rsidR="005B674F" w:rsidRDefault="005B674F" w:rsidP="005B674F">
            <w:pPr>
              <w:pStyle w:val="Prrafodelista"/>
              <w:rPr>
                <w:noProof/>
                <w:lang w:bidi="es-ES"/>
              </w:rPr>
            </w:pPr>
          </w:p>
          <w:p w14:paraId="5FFC6079" w14:textId="4E986510" w:rsidR="005B674F" w:rsidRDefault="005B674F" w:rsidP="005B674F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Proyecto 2: Página ventas de Video Juegos.</w:t>
            </w:r>
            <w:r>
              <w:rPr>
                <w:noProof/>
                <w:lang w:bidi="es-ES"/>
              </w:rPr>
              <w:br/>
              <w:t>Programas: HTML, JavaScript, CSS, SQL.</w:t>
            </w:r>
          </w:p>
          <w:p w14:paraId="431AA035" w14:textId="77777777" w:rsidR="00E17CC2" w:rsidRDefault="00E17CC2" w:rsidP="00E17CC2">
            <w:pPr>
              <w:pStyle w:val="Prrafodelista"/>
              <w:rPr>
                <w:noProof/>
                <w:lang w:bidi="es-ES"/>
              </w:rPr>
            </w:pPr>
          </w:p>
          <w:p w14:paraId="1615A9D1" w14:textId="454233DA" w:rsidR="00E17CC2" w:rsidRDefault="00E17CC2" w:rsidP="00E17CC2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Proyecto </w:t>
            </w:r>
            <w:r w:rsidR="005B674F">
              <w:rPr>
                <w:noProof/>
                <w:lang w:bidi="es-ES"/>
              </w:rPr>
              <w:t>3</w:t>
            </w:r>
            <w:r>
              <w:rPr>
                <w:noProof/>
                <w:lang w:bidi="es-ES"/>
              </w:rPr>
              <w:t>:</w:t>
            </w:r>
            <w:r w:rsidR="007B04FE">
              <w:rPr>
                <w:noProof/>
                <w:lang w:bidi="es-ES"/>
              </w:rPr>
              <w:t xml:space="preserve"> </w:t>
            </w:r>
            <w:r w:rsidR="007B04FE">
              <w:t>T</w:t>
            </w:r>
            <w:r w:rsidR="007B04FE" w:rsidRPr="007B04FE">
              <w:t>ienda</w:t>
            </w:r>
            <w:r w:rsidR="007B04FE">
              <w:t xml:space="preserve"> </w:t>
            </w:r>
            <w:r w:rsidR="007B04FE" w:rsidRPr="007B04FE">
              <w:t>Style</w:t>
            </w:r>
            <w:r w:rsidR="007B04FE">
              <w:t xml:space="preserve"> </w:t>
            </w:r>
            <w:r w:rsidR="007B04FE" w:rsidRPr="007B04FE">
              <w:t>Pozzi</w:t>
            </w:r>
            <w:r w:rsidR="007B04FE">
              <w:t>.</w:t>
            </w:r>
          </w:p>
          <w:p w14:paraId="43BBC76B" w14:textId="6F50CFCD" w:rsidR="00E17CC2" w:rsidRDefault="00E17CC2" w:rsidP="00E17CC2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Programas:</w:t>
            </w:r>
            <w:r w:rsidR="00281209">
              <w:rPr>
                <w:noProof/>
                <w:lang w:bidi="es-ES"/>
              </w:rPr>
              <w:t xml:space="preserve"> HTML, JavaScript, CSS.</w:t>
            </w:r>
          </w:p>
          <w:p w14:paraId="3796B34A" w14:textId="77777777" w:rsidR="00E17CC2" w:rsidRDefault="00E17CC2" w:rsidP="00E17CC2">
            <w:pPr>
              <w:pStyle w:val="Prrafodelista"/>
              <w:rPr>
                <w:noProof/>
                <w:lang w:bidi="es-ES"/>
              </w:rPr>
            </w:pPr>
          </w:p>
          <w:p w14:paraId="741CAF93" w14:textId="141F20F1" w:rsidR="00E17CC2" w:rsidRDefault="00E17CC2" w:rsidP="00E17CC2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Proyecto </w:t>
            </w:r>
            <w:r w:rsidR="005B674F">
              <w:rPr>
                <w:noProof/>
                <w:lang w:bidi="es-ES"/>
              </w:rPr>
              <w:t>4</w:t>
            </w:r>
            <w:r>
              <w:rPr>
                <w:noProof/>
                <w:lang w:bidi="es-ES"/>
              </w:rPr>
              <w:t>:</w:t>
            </w:r>
            <w:r w:rsidR="007B04FE">
              <w:rPr>
                <w:noProof/>
                <w:lang w:bidi="es-ES"/>
              </w:rPr>
              <w:t xml:space="preserve"> </w:t>
            </w:r>
            <w:r w:rsidR="007B04FE" w:rsidRPr="007B04FE">
              <w:rPr>
                <w:noProof/>
                <w:lang w:bidi="es-ES"/>
              </w:rPr>
              <w:t>Super</w:t>
            </w:r>
            <w:r w:rsidR="007B04FE">
              <w:rPr>
                <w:noProof/>
                <w:lang w:bidi="es-ES"/>
              </w:rPr>
              <w:t xml:space="preserve"> </w:t>
            </w:r>
            <w:r w:rsidR="007B04FE" w:rsidRPr="007B04FE">
              <w:rPr>
                <w:noProof/>
                <w:lang w:bidi="es-ES"/>
              </w:rPr>
              <w:t>Mercado</w:t>
            </w:r>
            <w:r w:rsidR="007B04FE">
              <w:rPr>
                <w:noProof/>
                <w:lang w:bidi="es-ES"/>
              </w:rPr>
              <w:t xml:space="preserve"> </w:t>
            </w:r>
            <w:r w:rsidR="007B04FE" w:rsidRPr="007B04FE">
              <w:rPr>
                <w:noProof/>
                <w:lang w:bidi="es-ES"/>
              </w:rPr>
              <w:t>Online</w:t>
            </w:r>
            <w:r w:rsidR="007B04FE">
              <w:rPr>
                <w:noProof/>
                <w:lang w:bidi="es-ES"/>
              </w:rPr>
              <w:t>.</w:t>
            </w:r>
          </w:p>
          <w:p w14:paraId="0A8F3021" w14:textId="667F4D74" w:rsidR="00E17CC2" w:rsidRDefault="00E17CC2" w:rsidP="00E17CC2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Programas:</w:t>
            </w:r>
            <w:r w:rsidR="00281209">
              <w:rPr>
                <w:noProof/>
                <w:lang w:bidi="es-ES"/>
              </w:rPr>
              <w:t xml:space="preserve"> HTML, JavaScript, CSS, Python.</w:t>
            </w:r>
          </w:p>
          <w:p w14:paraId="535DC803" w14:textId="77777777" w:rsidR="00E17CC2" w:rsidRDefault="00E17CC2" w:rsidP="00E17CC2">
            <w:pPr>
              <w:pStyle w:val="Prrafodelista"/>
              <w:rPr>
                <w:noProof/>
                <w:lang w:bidi="es-ES"/>
              </w:rPr>
            </w:pPr>
          </w:p>
          <w:p w14:paraId="51A29F9D" w14:textId="60F155F2" w:rsidR="00E17CC2" w:rsidRDefault="00E17CC2" w:rsidP="00E17CC2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Proyecto </w:t>
            </w:r>
            <w:r w:rsidR="005B674F">
              <w:rPr>
                <w:noProof/>
                <w:lang w:bidi="es-ES"/>
              </w:rPr>
              <w:t>5</w:t>
            </w:r>
            <w:r>
              <w:rPr>
                <w:noProof/>
                <w:lang w:bidi="es-ES"/>
              </w:rPr>
              <w:t>:</w:t>
            </w:r>
            <w:r w:rsidR="007B04FE">
              <w:rPr>
                <w:noProof/>
                <w:lang w:bidi="es-ES"/>
              </w:rPr>
              <w:t xml:space="preserve"> V</w:t>
            </w:r>
            <w:r w:rsidR="007B04FE" w:rsidRPr="007B04FE">
              <w:rPr>
                <w:noProof/>
                <w:lang w:bidi="es-ES"/>
              </w:rPr>
              <w:t>entas</w:t>
            </w:r>
            <w:r w:rsidR="007B04FE">
              <w:rPr>
                <w:noProof/>
                <w:lang w:bidi="es-ES"/>
              </w:rPr>
              <w:t xml:space="preserve"> </w:t>
            </w:r>
            <w:r w:rsidR="007B04FE" w:rsidRPr="007B04FE">
              <w:rPr>
                <w:noProof/>
                <w:lang w:bidi="es-ES"/>
              </w:rPr>
              <w:t>Productos</w:t>
            </w:r>
            <w:r w:rsidR="007B04FE">
              <w:rPr>
                <w:noProof/>
                <w:lang w:bidi="es-ES"/>
              </w:rPr>
              <w:t>.</w:t>
            </w:r>
          </w:p>
          <w:p w14:paraId="735708C8" w14:textId="1CD45D19" w:rsidR="00E17CC2" w:rsidRDefault="00E17CC2" w:rsidP="00E17CC2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Programas:</w:t>
            </w:r>
            <w:r w:rsidR="00281209">
              <w:rPr>
                <w:noProof/>
                <w:lang w:bidi="es-ES"/>
              </w:rPr>
              <w:t xml:space="preserve"> HTML, JavaScript, CSS, Python, SQL,</w:t>
            </w:r>
          </w:p>
          <w:p w14:paraId="72F8AFF0" w14:textId="77777777" w:rsidR="00E17CC2" w:rsidRDefault="00E17CC2" w:rsidP="00E17CC2">
            <w:pPr>
              <w:pStyle w:val="Prrafodelista"/>
              <w:rPr>
                <w:noProof/>
                <w:lang w:bidi="es-ES"/>
              </w:rPr>
            </w:pPr>
          </w:p>
          <w:p w14:paraId="2D7D2D40" w14:textId="24B30B41" w:rsidR="00E17CC2" w:rsidRDefault="00E17CC2" w:rsidP="00E17CC2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Proyecto </w:t>
            </w:r>
            <w:r w:rsidR="005B674F">
              <w:rPr>
                <w:noProof/>
                <w:lang w:bidi="es-ES"/>
              </w:rPr>
              <w:t>6</w:t>
            </w:r>
            <w:r>
              <w:rPr>
                <w:noProof/>
                <w:lang w:bidi="es-ES"/>
              </w:rPr>
              <w:t>:</w:t>
            </w:r>
            <w:r w:rsidR="007B04FE">
              <w:rPr>
                <w:noProof/>
                <w:lang w:bidi="es-ES"/>
              </w:rPr>
              <w:t xml:space="preserve"> Proyecto Chat.</w:t>
            </w:r>
          </w:p>
          <w:p w14:paraId="1DF47159" w14:textId="47F9E4B6" w:rsidR="00E17CC2" w:rsidRDefault="00E17CC2" w:rsidP="00E17CC2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Programas</w:t>
            </w:r>
            <w:r w:rsidR="007B04FE">
              <w:rPr>
                <w:noProof/>
                <w:lang w:bidi="es-ES"/>
              </w:rPr>
              <w:t>:</w:t>
            </w:r>
            <w:r w:rsidR="003B1658">
              <w:rPr>
                <w:noProof/>
                <w:lang w:bidi="es-ES"/>
              </w:rPr>
              <w:t xml:space="preserve"> </w:t>
            </w:r>
            <w:r w:rsidR="00306F9B">
              <w:rPr>
                <w:noProof/>
                <w:lang w:bidi="es-ES"/>
              </w:rPr>
              <w:t>HTML, JavaScript, CSS, Python, SQL.</w:t>
            </w:r>
          </w:p>
          <w:p w14:paraId="7137A913" w14:textId="77777777" w:rsidR="007B04FE" w:rsidRDefault="007B04FE" w:rsidP="00E17CC2">
            <w:pPr>
              <w:pStyle w:val="Prrafodelista"/>
              <w:rPr>
                <w:noProof/>
                <w:lang w:bidi="es-ES"/>
              </w:rPr>
            </w:pPr>
          </w:p>
          <w:p w14:paraId="5CD7CB1C" w14:textId="17769FEA" w:rsidR="007B04FE" w:rsidRDefault="007B04FE" w:rsidP="007B04FE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Proyecto </w:t>
            </w:r>
            <w:r w:rsidR="005B674F">
              <w:rPr>
                <w:noProof/>
                <w:lang w:bidi="es-ES"/>
              </w:rPr>
              <w:t>7</w:t>
            </w:r>
            <w:r>
              <w:rPr>
                <w:noProof/>
                <w:lang w:bidi="es-ES"/>
              </w:rPr>
              <w:t>: Bar.</w:t>
            </w:r>
          </w:p>
          <w:p w14:paraId="281C65DB" w14:textId="2D896788" w:rsidR="007B04FE" w:rsidRDefault="007B04FE" w:rsidP="007B04FE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Programas: </w:t>
            </w:r>
            <w:r w:rsidR="00306F9B">
              <w:rPr>
                <w:noProof/>
                <w:lang w:bidi="es-ES"/>
              </w:rPr>
              <w:t>HTML,CSS.</w:t>
            </w:r>
          </w:p>
          <w:p w14:paraId="6B9F261A" w14:textId="77777777" w:rsidR="007B04FE" w:rsidRDefault="007B04FE" w:rsidP="007B04FE">
            <w:pPr>
              <w:pStyle w:val="Prrafodelista"/>
              <w:rPr>
                <w:noProof/>
                <w:lang w:bidi="es-ES"/>
              </w:rPr>
            </w:pPr>
          </w:p>
          <w:p w14:paraId="4BC2739F" w14:textId="31DB3FF2" w:rsidR="007B04FE" w:rsidRDefault="007B04FE" w:rsidP="007B04FE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Proyecto </w:t>
            </w:r>
            <w:r w:rsidR="005B674F">
              <w:rPr>
                <w:noProof/>
                <w:lang w:bidi="es-ES"/>
              </w:rPr>
              <w:t>8</w:t>
            </w:r>
            <w:r>
              <w:rPr>
                <w:noProof/>
                <w:lang w:bidi="es-ES"/>
              </w:rPr>
              <w:t>: Heladeria Mocha.</w:t>
            </w:r>
          </w:p>
          <w:p w14:paraId="4D7521D4" w14:textId="32E05CE7" w:rsidR="007B04FE" w:rsidRDefault="007B04FE" w:rsidP="007B04FE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Programas: </w:t>
            </w:r>
            <w:r w:rsidR="00306F9B">
              <w:rPr>
                <w:noProof/>
                <w:lang w:bidi="es-ES"/>
              </w:rPr>
              <w:t>HTML, JavaScript, CSS, Python.</w:t>
            </w:r>
          </w:p>
          <w:p w14:paraId="040E0805" w14:textId="77777777" w:rsidR="007B04FE" w:rsidRDefault="007B04FE" w:rsidP="00E17CC2">
            <w:pPr>
              <w:pStyle w:val="Prrafodelista"/>
              <w:rPr>
                <w:noProof/>
                <w:lang w:bidi="es-ES"/>
              </w:rPr>
            </w:pPr>
          </w:p>
          <w:p w14:paraId="1A49B7D1" w14:textId="48D74AB8" w:rsidR="007B04FE" w:rsidRDefault="00106333" w:rsidP="007B04FE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Proyecto </w:t>
            </w:r>
            <w:r w:rsidR="005B674F">
              <w:rPr>
                <w:noProof/>
                <w:lang w:bidi="es-ES"/>
              </w:rPr>
              <w:t>9</w:t>
            </w:r>
            <w:r>
              <w:rPr>
                <w:noProof/>
                <w:lang w:bidi="es-ES"/>
              </w:rPr>
              <w:t xml:space="preserve">: </w:t>
            </w:r>
            <w:r w:rsidRPr="00106333">
              <w:rPr>
                <w:noProof/>
                <w:lang w:bidi="es-ES"/>
              </w:rPr>
              <w:t>panel de control piloto</w:t>
            </w:r>
            <w:r>
              <w:rPr>
                <w:noProof/>
                <w:lang w:bidi="es-ES"/>
              </w:rPr>
              <w:t>.</w:t>
            </w:r>
            <w:r>
              <w:rPr>
                <w:noProof/>
                <w:lang w:bidi="es-ES"/>
              </w:rPr>
              <w:br/>
              <w:t>Programas:</w:t>
            </w:r>
            <w:r w:rsidR="00306F9B">
              <w:rPr>
                <w:noProof/>
                <w:lang w:bidi="es-ES"/>
              </w:rPr>
              <w:t xml:space="preserve"> HTML, JavaScript, CSS.</w:t>
            </w:r>
          </w:p>
          <w:p w14:paraId="2F5D1942" w14:textId="77777777" w:rsidR="00106333" w:rsidRDefault="00106333" w:rsidP="00106333">
            <w:pPr>
              <w:pStyle w:val="Prrafodelista"/>
              <w:rPr>
                <w:noProof/>
                <w:lang w:bidi="es-ES"/>
              </w:rPr>
            </w:pPr>
          </w:p>
          <w:p w14:paraId="2AC768F4" w14:textId="2C6F725E" w:rsidR="00106333" w:rsidRDefault="00106333" w:rsidP="00106333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Proyecto </w:t>
            </w:r>
            <w:r w:rsidR="005B674F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: Aplicaciones de escritorio.</w:t>
            </w:r>
          </w:p>
          <w:p w14:paraId="3F121735" w14:textId="12DC99CA" w:rsidR="00106333" w:rsidRDefault="00106333" w:rsidP="00106333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Programas: Python </w:t>
            </w:r>
          </w:p>
          <w:p w14:paraId="5864A182" w14:textId="77777777" w:rsidR="00106333" w:rsidRDefault="00106333" w:rsidP="00106333">
            <w:pPr>
              <w:pStyle w:val="Prrafodelista"/>
              <w:rPr>
                <w:noProof/>
                <w:lang w:bidi="es-ES"/>
              </w:rPr>
            </w:pPr>
          </w:p>
          <w:p w14:paraId="00DBA819" w14:textId="2862DBA6" w:rsidR="00106333" w:rsidRDefault="00106333" w:rsidP="00106333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Proyecto 1</w:t>
            </w:r>
            <w:r w:rsidR="005B674F">
              <w:rPr>
                <w:noProof/>
                <w:lang w:bidi="es-ES"/>
              </w:rPr>
              <w:t>1</w:t>
            </w:r>
            <w:r>
              <w:rPr>
                <w:noProof/>
                <w:lang w:bidi="es-ES"/>
              </w:rPr>
              <w:t>: Servicios Web.</w:t>
            </w:r>
          </w:p>
          <w:p w14:paraId="05CC6A61" w14:textId="06572627" w:rsidR="00106333" w:rsidRDefault="00106333" w:rsidP="00106333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Programas: Python</w:t>
            </w:r>
            <w:r w:rsidR="00864145">
              <w:rPr>
                <w:noProof/>
                <w:lang w:bidi="es-ES"/>
              </w:rPr>
              <w:t>, Excel.</w:t>
            </w:r>
            <w:r>
              <w:rPr>
                <w:noProof/>
                <w:lang w:bidi="es-ES"/>
              </w:rPr>
              <w:t xml:space="preserve"> </w:t>
            </w:r>
          </w:p>
          <w:p w14:paraId="11B78CD5" w14:textId="77777777" w:rsidR="00864145" w:rsidRDefault="00864145" w:rsidP="00106333">
            <w:pPr>
              <w:pStyle w:val="Prrafodelista"/>
              <w:rPr>
                <w:noProof/>
                <w:lang w:bidi="es-ES"/>
              </w:rPr>
            </w:pPr>
          </w:p>
          <w:p w14:paraId="0A240D45" w14:textId="264E5206" w:rsidR="00106333" w:rsidRDefault="00106333" w:rsidP="00106333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Proyecto 1</w:t>
            </w:r>
            <w:r w:rsidR="005B674F">
              <w:rPr>
                <w:noProof/>
                <w:lang w:bidi="es-ES"/>
              </w:rPr>
              <w:t>2</w:t>
            </w:r>
            <w:r>
              <w:rPr>
                <w:noProof/>
                <w:lang w:bidi="es-ES"/>
              </w:rPr>
              <w:t xml:space="preserve">: </w:t>
            </w:r>
            <w:r w:rsidR="00864145">
              <w:rPr>
                <w:noProof/>
                <w:lang w:bidi="es-ES"/>
              </w:rPr>
              <w:t>Base de datos con etorno grafico</w:t>
            </w:r>
            <w:r>
              <w:rPr>
                <w:noProof/>
                <w:lang w:bidi="es-ES"/>
              </w:rPr>
              <w:t>.</w:t>
            </w:r>
          </w:p>
          <w:p w14:paraId="241DBAC2" w14:textId="7DEC390A" w:rsidR="00106333" w:rsidRDefault="00106333" w:rsidP="00106333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Programas: Python</w:t>
            </w:r>
            <w:r w:rsidR="00864145">
              <w:rPr>
                <w:noProof/>
                <w:lang w:bidi="es-ES"/>
              </w:rPr>
              <w:t>, SQL.</w:t>
            </w:r>
          </w:p>
          <w:p w14:paraId="5ECDCA76" w14:textId="77777777" w:rsidR="00864145" w:rsidRDefault="00864145" w:rsidP="00106333">
            <w:pPr>
              <w:pStyle w:val="Prrafodelista"/>
              <w:rPr>
                <w:noProof/>
                <w:lang w:bidi="es-ES"/>
              </w:rPr>
            </w:pPr>
          </w:p>
          <w:p w14:paraId="5C1D5F12" w14:textId="08FFE842" w:rsidR="00864145" w:rsidRDefault="00864145" w:rsidP="00864145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Proyecto 1</w:t>
            </w:r>
            <w:r w:rsidR="005B674F">
              <w:rPr>
                <w:noProof/>
                <w:lang w:bidi="es-ES"/>
              </w:rPr>
              <w:t>3</w:t>
            </w:r>
            <w:r>
              <w:rPr>
                <w:noProof/>
                <w:lang w:bidi="es-ES"/>
              </w:rPr>
              <w:t>: Base de datos Online.</w:t>
            </w:r>
          </w:p>
          <w:p w14:paraId="2D487231" w14:textId="77FD9D74" w:rsidR="005B674F" w:rsidRDefault="00864145" w:rsidP="009B4AA9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Programas: Python, SQL, Web2py.</w:t>
            </w:r>
          </w:p>
          <w:p w14:paraId="0676CF27" w14:textId="77777777" w:rsidR="005B674F" w:rsidRDefault="005B674F" w:rsidP="00864145">
            <w:pPr>
              <w:rPr>
                <w:noProof/>
                <w:lang w:bidi="es-ES"/>
              </w:rPr>
            </w:pPr>
          </w:p>
          <w:p w14:paraId="00F8707C" w14:textId="62E402F8" w:rsidR="00864145" w:rsidRDefault="00864145" w:rsidP="00864145">
            <w:pPr>
              <w:pStyle w:val="Prrafodelista"/>
              <w:numPr>
                <w:ilvl w:val="0"/>
                <w:numId w:val="2"/>
              </w:num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Proyecto 1</w:t>
            </w:r>
            <w:r w:rsidR="005B674F">
              <w:rPr>
                <w:noProof/>
                <w:lang w:bidi="es-ES"/>
              </w:rPr>
              <w:t>4</w:t>
            </w:r>
            <w:r>
              <w:rPr>
                <w:noProof/>
                <w:lang w:bidi="es-ES"/>
              </w:rPr>
              <w:t>: G</w:t>
            </w:r>
            <w:r w:rsidRPr="00864145">
              <w:rPr>
                <w:noProof/>
                <w:lang w:bidi="es-ES"/>
              </w:rPr>
              <w:t>ame-makertplace</w:t>
            </w:r>
          </w:p>
          <w:p w14:paraId="30DFD3E9" w14:textId="16F5CB62" w:rsidR="00184F72" w:rsidRPr="005B674F" w:rsidRDefault="00864145" w:rsidP="005B674F">
            <w:pPr>
              <w:pStyle w:val="Prrafodelist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lastRenderedPageBreak/>
              <w:t>Programas:</w:t>
            </w:r>
            <w:r w:rsidR="00306F9B">
              <w:rPr>
                <w:noProof/>
                <w:lang w:bidi="es-ES"/>
              </w:rPr>
              <w:t xml:space="preserve"> </w:t>
            </w:r>
            <w:r w:rsidR="009C59C1">
              <w:rPr>
                <w:noProof/>
                <w:lang w:bidi="es-ES"/>
              </w:rPr>
              <w:t>JavaScript, JSX, REACT, EXPO, SQL, TypeScript, HTML,CSS.</w:t>
            </w:r>
          </w:p>
          <w:p w14:paraId="1DD60891" w14:textId="77777777" w:rsidR="00184F72" w:rsidRDefault="00184F72" w:rsidP="008A3FAC">
            <w:pPr>
              <w:pStyle w:val="Ttulo4"/>
              <w:rPr>
                <w:noProof/>
                <w:lang w:val="es-AR" w:bidi="es-ES"/>
              </w:rPr>
            </w:pPr>
          </w:p>
          <w:p w14:paraId="63EAB83F" w14:textId="15D169D7" w:rsidR="008A3FAC" w:rsidRPr="008A3FAC" w:rsidRDefault="008A3FAC" w:rsidP="008A3FAC">
            <w:pPr>
              <w:pStyle w:val="Ttulo4"/>
              <w:rPr>
                <w:noProof/>
                <w:lang w:val="es-AR" w:bidi="es-ES"/>
              </w:rPr>
            </w:pPr>
            <w:r w:rsidRPr="008A3FAC">
              <w:rPr>
                <w:noProof/>
                <w:lang w:val="es-AR" w:bidi="es-ES"/>
              </w:rPr>
              <w:t>Colegio La Salle Buenos Aires</w:t>
            </w:r>
          </w:p>
          <w:p w14:paraId="216BA3A0" w14:textId="1629EB35" w:rsidR="00E17CC2" w:rsidRPr="006E418C" w:rsidRDefault="008A3FAC" w:rsidP="00E17CC2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Diciembre 2019</w:t>
            </w:r>
          </w:p>
          <w:p w14:paraId="14B77FC2" w14:textId="6E883BA0" w:rsidR="000041C4" w:rsidRPr="006E418C" w:rsidRDefault="008A3FAC" w:rsidP="000041C4">
            <w:pPr>
              <w:rPr>
                <w:noProof/>
              </w:rPr>
            </w:pPr>
            <w:r>
              <w:rPr>
                <w:noProof/>
                <w:lang w:bidi="es-ES"/>
              </w:rPr>
              <w:t xml:space="preserve">Bachiller completo </w:t>
            </w:r>
          </w:p>
          <w:p w14:paraId="5EACE188" w14:textId="77777777" w:rsidR="00036450" w:rsidRPr="006E418C" w:rsidRDefault="006C1D9D" w:rsidP="00036450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2955171E" w14:textId="77777777" w:rsidR="006C1D9D" w:rsidRPr="006E418C" w:rsidRDefault="006C1D9D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 w:rsidRPr="006E418C">
              <w:rPr>
                <w:noProof/>
                <w:sz w:val="16"/>
                <w:szCs w:val="16"/>
                <w:lang w:bidi="es-ES"/>
              </w:rPr>
              <w:t>Gestión presupuestaria</w:t>
            </w:r>
          </w:p>
          <w:p w14:paraId="4064A547" w14:textId="77777777" w:rsidR="006C1D9D" w:rsidRPr="006E418C" w:rsidRDefault="006C1D9D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 w:rsidRPr="006E418C">
              <w:rPr>
                <w:noProof/>
                <w:sz w:val="16"/>
                <w:szCs w:val="16"/>
                <w:lang w:bidi="es-ES"/>
              </w:rPr>
              <w:t>Escucha activa</w:t>
            </w:r>
          </w:p>
          <w:p w14:paraId="7025644A" w14:textId="77777777" w:rsidR="006C1D9D" w:rsidRPr="006E418C" w:rsidRDefault="006C1D9D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 w:rsidRPr="006E418C">
              <w:rPr>
                <w:noProof/>
                <w:sz w:val="16"/>
                <w:szCs w:val="16"/>
                <w:lang w:bidi="es-ES"/>
              </w:rPr>
              <w:t>Agradable, amable y orientado al servicio</w:t>
            </w:r>
          </w:p>
          <w:p w14:paraId="6585605E" w14:textId="77777777" w:rsidR="006C1D9D" w:rsidRPr="006E418C" w:rsidRDefault="006C1D9D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 w:rsidRPr="006E418C">
              <w:rPr>
                <w:noProof/>
                <w:sz w:val="16"/>
                <w:szCs w:val="16"/>
                <w:lang w:bidi="es-ES"/>
              </w:rPr>
              <w:t>Capacidad de trabajo bajo presión</w:t>
            </w:r>
          </w:p>
          <w:p w14:paraId="48CEEF28" w14:textId="77777777" w:rsidR="006C1D9D" w:rsidRPr="006E418C" w:rsidRDefault="006C1D9D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 w:rsidRPr="006E418C">
              <w:rPr>
                <w:noProof/>
                <w:sz w:val="16"/>
                <w:szCs w:val="16"/>
                <w:lang w:bidi="es-ES"/>
              </w:rPr>
              <w:t>Formación y orientación del personal</w:t>
            </w:r>
          </w:p>
          <w:p w14:paraId="7A3E47E4" w14:textId="77777777" w:rsidR="00036450" w:rsidRPr="006E418C" w:rsidRDefault="006C1D9D" w:rsidP="006C1D9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6E418C">
              <w:rPr>
                <w:rFonts w:eastAsia="Arial"/>
                <w:noProof/>
                <w:sz w:val="16"/>
                <w:szCs w:val="16"/>
                <w:lang w:bidi="es-ES"/>
              </w:rPr>
              <w:t>Excelente comunicador, por escrito y oralmente</w:t>
            </w:r>
          </w:p>
        </w:tc>
      </w:tr>
      <w:bookmarkEnd w:id="0"/>
    </w:tbl>
    <w:p w14:paraId="66B312EB" w14:textId="77777777" w:rsidR="00FE3B4A" w:rsidRPr="006E418C" w:rsidRDefault="00FE3B4A" w:rsidP="000C45FF">
      <w:pPr>
        <w:tabs>
          <w:tab w:val="left" w:pos="990"/>
        </w:tabs>
        <w:rPr>
          <w:noProof/>
        </w:rPr>
      </w:pPr>
    </w:p>
    <w:sectPr w:rsidR="00FE3B4A" w:rsidRPr="006E418C" w:rsidSect="00E61979">
      <w:headerReference w:type="default" r:id="rId12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3B618" w14:textId="77777777" w:rsidR="00793EFE" w:rsidRDefault="00793EFE" w:rsidP="000C45FF">
      <w:r>
        <w:separator/>
      </w:r>
    </w:p>
  </w:endnote>
  <w:endnote w:type="continuationSeparator" w:id="0">
    <w:p w14:paraId="2502D52B" w14:textId="77777777" w:rsidR="00793EFE" w:rsidRDefault="00793EF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CBD4D" w14:textId="77777777" w:rsidR="00793EFE" w:rsidRDefault="00793EFE" w:rsidP="000C45FF">
      <w:r>
        <w:separator/>
      </w:r>
    </w:p>
  </w:footnote>
  <w:footnote w:type="continuationSeparator" w:id="0">
    <w:p w14:paraId="6D19086B" w14:textId="77777777" w:rsidR="00793EFE" w:rsidRDefault="00793EF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DB747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DF8E793" wp14:editId="40D8C8C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5EB518AC"/>
    <w:multiLevelType w:val="hybridMultilevel"/>
    <w:tmpl w:val="A9186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5232">
    <w:abstractNumId w:val="0"/>
  </w:num>
  <w:num w:numId="2" w16cid:durableId="203033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C2"/>
    <w:rsid w:val="000041C4"/>
    <w:rsid w:val="00036450"/>
    <w:rsid w:val="0009070C"/>
    <w:rsid w:val="00094499"/>
    <w:rsid w:val="00096D1F"/>
    <w:rsid w:val="000C45FF"/>
    <w:rsid w:val="000D5761"/>
    <w:rsid w:val="000E3FD1"/>
    <w:rsid w:val="00106333"/>
    <w:rsid w:val="00112054"/>
    <w:rsid w:val="001430D6"/>
    <w:rsid w:val="00144E91"/>
    <w:rsid w:val="001525E1"/>
    <w:rsid w:val="00180329"/>
    <w:rsid w:val="00184F72"/>
    <w:rsid w:val="00186767"/>
    <w:rsid w:val="0019001F"/>
    <w:rsid w:val="001A74A5"/>
    <w:rsid w:val="001B2ABD"/>
    <w:rsid w:val="001C24EF"/>
    <w:rsid w:val="001E0391"/>
    <w:rsid w:val="001E1759"/>
    <w:rsid w:val="001F1ECC"/>
    <w:rsid w:val="00221A05"/>
    <w:rsid w:val="002400EB"/>
    <w:rsid w:val="00256CF7"/>
    <w:rsid w:val="0026131F"/>
    <w:rsid w:val="00281209"/>
    <w:rsid w:val="00281FD5"/>
    <w:rsid w:val="002A221F"/>
    <w:rsid w:val="00303051"/>
    <w:rsid w:val="00303BE8"/>
    <w:rsid w:val="0030481B"/>
    <w:rsid w:val="00306F9B"/>
    <w:rsid w:val="003125AB"/>
    <w:rsid w:val="003156FC"/>
    <w:rsid w:val="003254B5"/>
    <w:rsid w:val="00366470"/>
    <w:rsid w:val="00370256"/>
    <w:rsid w:val="0037121F"/>
    <w:rsid w:val="00382869"/>
    <w:rsid w:val="00385167"/>
    <w:rsid w:val="003A6B7D"/>
    <w:rsid w:val="003B06CA"/>
    <w:rsid w:val="003B1658"/>
    <w:rsid w:val="003C3673"/>
    <w:rsid w:val="003E07FA"/>
    <w:rsid w:val="004071FC"/>
    <w:rsid w:val="00416B7B"/>
    <w:rsid w:val="00436A46"/>
    <w:rsid w:val="00445947"/>
    <w:rsid w:val="004813B3"/>
    <w:rsid w:val="00493B5F"/>
    <w:rsid w:val="00496591"/>
    <w:rsid w:val="004A0CA0"/>
    <w:rsid w:val="004A518F"/>
    <w:rsid w:val="004A5F81"/>
    <w:rsid w:val="004C63E4"/>
    <w:rsid w:val="004D3011"/>
    <w:rsid w:val="005262AC"/>
    <w:rsid w:val="00536F01"/>
    <w:rsid w:val="005675F2"/>
    <w:rsid w:val="005937CF"/>
    <w:rsid w:val="00593F81"/>
    <w:rsid w:val="005A7689"/>
    <w:rsid w:val="005B674F"/>
    <w:rsid w:val="005C5487"/>
    <w:rsid w:val="005D6A44"/>
    <w:rsid w:val="005E39D5"/>
    <w:rsid w:val="00600670"/>
    <w:rsid w:val="00616E38"/>
    <w:rsid w:val="0062123A"/>
    <w:rsid w:val="00646E75"/>
    <w:rsid w:val="00664C6C"/>
    <w:rsid w:val="006771D0"/>
    <w:rsid w:val="006C1D9D"/>
    <w:rsid w:val="006C65A9"/>
    <w:rsid w:val="006E322B"/>
    <w:rsid w:val="006E418C"/>
    <w:rsid w:val="00715FCB"/>
    <w:rsid w:val="00735900"/>
    <w:rsid w:val="00743101"/>
    <w:rsid w:val="00761724"/>
    <w:rsid w:val="007775E1"/>
    <w:rsid w:val="007867A0"/>
    <w:rsid w:val="007927F5"/>
    <w:rsid w:val="00793EFE"/>
    <w:rsid w:val="007B04FE"/>
    <w:rsid w:val="007B09E4"/>
    <w:rsid w:val="007C5364"/>
    <w:rsid w:val="007D4615"/>
    <w:rsid w:val="00802CA0"/>
    <w:rsid w:val="00821195"/>
    <w:rsid w:val="008431D4"/>
    <w:rsid w:val="00864145"/>
    <w:rsid w:val="00867F93"/>
    <w:rsid w:val="00884F25"/>
    <w:rsid w:val="008A3FAC"/>
    <w:rsid w:val="008A5923"/>
    <w:rsid w:val="008C6674"/>
    <w:rsid w:val="00923CDF"/>
    <w:rsid w:val="009260CD"/>
    <w:rsid w:val="00952C25"/>
    <w:rsid w:val="009657F4"/>
    <w:rsid w:val="009B4AA9"/>
    <w:rsid w:val="009B539F"/>
    <w:rsid w:val="009C59C1"/>
    <w:rsid w:val="00A14C69"/>
    <w:rsid w:val="00A2118D"/>
    <w:rsid w:val="00A40869"/>
    <w:rsid w:val="00AD76E2"/>
    <w:rsid w:val="00B17466"/>
    <w:rsid w:val="00B20152"/>
    <w:rsid w:val="00B359E4"/>
    <w:rsid w:val="00B57D98"/>
    <w:rsid w:val="00B70850"/>
    <w:rsid w:val="00B94F11"/>
    <w:rsid w:val="00B96111"/>
    <w:rsid w:val="00C039FE"/>
    <w:rsid w:val="00C066B6"/>
    <w:rsid w:val="00C239E3"/>
    <w:rsid w:val="00C37BA1"/>
    <w:rsid w:val="00C4674C"/>
    <w:rsid w:val="00C506CF"/>
    <w:rsid w:val="00C547D5"/>
    <w:rsid w:val="00C55E87"/>
    <w:rsid w:val="00C72662"/>
    <w:rsid w:val="00C72BED"/>
    <w:rsid w:val="00C80811"/>
    <w:rsid w:val="00C90220"/>
    <w:rsid w:val="00C9578B"/>
    <w:rsid w:val="00CB0055"/>
    <w:rsid w:val="00CB4C49"/>
    <w:rsid w:val="00D138C9"/>
    <w:rsid w:val="00D23E97"/>
    <w:rsid w:val="00D2522B"/>
    <w:rsid w:val="00D422DE"/>
    <w:rsid w:val="00D5459D"/>
    <w:rsid w:val="00D868B4"/>
    <w:rsid w:val="00D93C2D"/>
    <w:rsid w:val="00DA1F4D"/>
    <w:rsid w:val="00DA6DA7"/>
    <w:rsid w:val="00DB393B"/>
    <w:rsid w:val="00DD172A"/>
    <w:rsid w:val="00E0391F"/>
    <w:rsid w:val="00E1097E"/>
    <w:rsid w:val="00E17CC2"/>
    <w:rsid w:val="00E25A26"/>
    <w:rsid w:val="00E268A0"/>
    <w:rsid w:val="00E336B9"/>
    <w:rsid w:val="00E4014A"/>
    <w:rsid w:val="00E40268"/>
    <w:rsid w:val="00E4381A"/>
    <w:rsid w:val="00E46A6F"/>
    <w:rsid w:val="00E55D74"/>
    <w:rsid w:val="00E6157F"/>
    <w:rsid w:val="00E61979"/>
    <w:rsid w:val="00F05EDE"/>
    <w:rsid w:val="00F364A3"/>
    <w:rsid w:val="00F60274"/>
    <w:rsid w:val="00F77FB9"/>
    <w:rsid w:val="00F83FC1"/>
    <w:rsid w:val="00F94EBF"/>
    <w:rsid w:val="00FB068F"/>
    <w:rsid w:val="00FC7E15"/>
    <w:rsid w:val="00FD2F2B"/>
    <w:rsid w:val="00F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1A896"/>
  <w14:defaultImageDpi w14:val="32767"/>
  <w15:chartTrackingRefBased/>
  <w15:docId w15:val="{A5CC4A4C-39D1-4356-B302-573EA745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paragraph" w:styleId="Prrafodelista">
    <w:name w:val="List Paragraph"/>
    <w:basedOn w:val="Normal"/>
    <w:uiPriority w:val="34"/>
    <w:qFormat/>
    <w:rsid w:val="00E17CC2"/>
    <w:pPr>
      <w:ind w:left="720"/>
      <w:contextualSpacing/>
    </w:pPr>
  </w:style>
  <w:style w:type="paragraph" w:styleId="Revisin">
    <w:name w:val="Revision"/>
    <w:hidden/>
    <w:uiPriority w:val="99"/>
    <w:semiHidden/>
    <w:rsid w:val="00593F81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1FF87923B44278331317969A0D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A8056-CE1D-4A4C-889B-B8749281E799}"/>
      </w:docPartPr>
      <w:docPartBody>
        <w:p w:rsidR="0084733C" w:rsidRDefault="00000000">
          <w:pPr>
            <w:pStyle w:val="F8C1FF87923B44278331317969A0DB7E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36CF6BB6A6204E609786354FBAA36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8432C-3928-47AC-880D-4CB90778B041}"/>
      </w:docPartPr>
      <w:docPartBody>
        <w:p w:rsidR="0084733C" w:rsidRDefault="00000000">
          <w:pPr>
            <w:pStyle w:val="36CF6BB6A6204E609786354FBAA36863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92"/>
    <w:rsid w:val="00124314"/>
    <w:rsid w:val="00144E91"/>
    <w:rsid w:val="001C76BB"/>
    <w:rsid w:val="00303BE8"/>
    <w:rsid w:val="004527D2"/>
    <w:rsid w:val="004913BD"/>
    <w:rsid w:val="00536F01"/>
    <w:rsid w:val="007A046D"/>
    <w:rsid w:val="007C5364"/>
    <w:rsid w:val="00821195"/>
    <w:rsid w:val="0084733C"/>
    <w:rsid w:val="009F3BFB"/>
    <w:rsid w:val="00A0131A"/>
    <w:rsid w:val="00B94F11"/>
    <w:rsid w:val="00C55E87"/>
    <w:rsid w:val="00CF31AA"/>
    <w:rsid w:val="00D138C9"/>
    <w:rsid w:val="00D20092"/>
    <w:rsid w:val="00D4483B"/>
    <w:rsid w:val="00DB393B"/>
    <w:rsid w:val="00E408A8"/>
    <w:rsid w:val="00F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C1FF87923B44278331317969A0DB7E">
    <w:name w:val="F8C1FF87923B44278331317969A0DB7E"/>
  </w:style>
  <w:style w:type="paragraph" w:customStyle="1" w:styleId="36CF6BB6A6204E609786354FBAA36863">
    <w:name w:val="36CF6BB6A6204E609786354FBAA36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3F927-5444-41F1-936F-3905213333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</Template>
  <TotalTime>92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Alberto Sagástegui</cp:lastModifiedBy>
  <cp:revision>20</cp:revision>
  <dcterms:created xsi:type="dcterms:W3CDTF">2024-10-05T19:38:00Z</dcterms:created>
  <dcterms:modified xsi:type="dcterms:W3CDTF">2024-10-19T17:34:00Z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